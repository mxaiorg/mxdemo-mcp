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3FBD0CDD" w14:textId="77777777" w:rsidTr="0036662B">
        <w:trPr>
          <w:trHeight w:val="3411"/>
        </w:trPr>
        <w:tc>
          <w:tcPr>
            <w:tcW w:w="5412" w:type="dxa"/>
            <w:tcMar>
              <w:left w:w="115" w:type="dxa"/>
              <w:right w:w="115" w:type="dxa"/>
            </w:tcMar>
          </w:tcPr>
          <w:sdt>
            <w:sdtPr>
              <w:alias w:val="Enter company name:"/>
              <w:tag w:val="Enter company name:"/>
              <w:id w:val="241333376"/>
              <w:placeholder>
                <w:docPart w:val="C858094F2E73374DAF19F65B00A91BB0"/>
              </w:placeholder>
              <w:dataBinding w:prefixMappings="xmlns:ns0='http://schemas.openxmlformats.org/officeDocument/2006/extended-properties'" w:xpath="/ns0:Properties[1]/ns0:Company[1]" w:storeItemID="{6668398D-A668-4E3E-A5EB-62B293D839F1}"/>
              <w15:appearance w15:val="hidden"/>
              <w:text w:multiLine="1"/>
            </w:sdtPr>
            <w:sdtContent>
              <w:p w14:paraId="4D88EB58" w14:textId="13F17DB8" w:rsidR="000B17E1" w:rsidRPr="00035F4C" w:rsidRDefault="009A0C5A" w:rsidP="00F35B85">
                <w:pPr>
                  <w:pStyle w:val="Heading1"/>
                </w:pPr>
                <w:r>
                  <w:t>Solutions Inc.</w:t>
                </w:r>
              </w:p>
            </w:sdtContent>
          </w:sdt>
          <w:p w14:paraId="73585A52" w14:textId="77777777" w:rsidR="008319CE" w:rsidRPr="00035F4C" w:rsidRDefault="008319CE" w:rsidP="00F8619B"/>
          <w:p w14:paraId="52F3C952" w14:textId="0706D175" w:rsidR="000B17E1" w:rsidRDefault="00000000" w:rsidP="008319CE">
            <w:sdt>
              <w:sdtPr>
                <w:rPr>
                  <w:lang w:val="pt-BR"/>
                </w:rPr>
                <w:alias w:val="Enter company address:"/>
                <w:tag w:val="Enter company address:"/>
                <w:id w:val="241333393"/>
                <w:placeholder>
                  <w:docPart w:val="5BED7EC3A606E74C86EBC94E1BC60E22"/>
                </w:placeholder>
                <w:showingPlcHdr/>
                <w:dataBinding w:prefixMappings="xmlns:ns0='http://schemas.microsoft.com/office/2006/coverPageProps'" w:xpath="/ns0:CoverPageProperties[1]/ns0:CompanyAddress[1]" w:storeItemID="{55AF091B-3C7A-41E3-B477-F2FDAA23CFDA}"/>
                <w15:appearance w15:val="hidden"/>
                <w:text w:multiLine="1"/>
              </w:sdtPr>
              <w:sdtContent>
                <w:r w:rsidR="008319CE">
                  <w:t>Company Address</w:t>
                </w:r>
              </w:sdtContent>
            </w:sdt>
            <w:r w:rsidR="00A253A9">
              <w:t>:</w:t>
            </w:r>
            <w:r w:rsidR="006B4C5A">
              <w:t xml:space="preserve"> </w:t>
            </w:r>
            <w:sdt>
              <w:sdtPr>
                <w:alias w:val="Enter company phone:"/>
                <w:tag w:val="Enter company phone:"/>
                <w:id w:val="241333419"/>
                <w:placeholder>
                  <w:docPart w:val="1A8D6DED73DB2B4CA38983BA8B32FCE2"/>
                </w:placeholder>
                <w:dataBinding w:prefixMappings="xmlns:ns0='http://schemas.microsoft.com/office/2006/coverPageProps'" w:xpath="/ns0:CoverPageProperties[1]/ns0:CompanyPhone[1]" w:storeItemID="{55AF091B-3C7A-41E3-B477-F2FDAA23CFDA}"/>
                <w15:appearance w15:val="hidden"/>
                <w:text w:multiLine="1"/>
              </w:sdtPr>
              <w:sdtContent>
                <w:r w:rsidR="00613274" w:rsidRPr="00613274">
                  <w:br/>
                </w:r>
                <w:r w:rsidR="0036662B">
                  <w:t>{{Company}}</w:t>
                </w:r>
                <w:r w:rsidR="0036662B">
                  <w:br/>
                </w:r>
                <w:r w:rsidR="009A0C5A">
                  <w:t>{{Address}}</w:t>
                </w:r>
                <w:r w:rsidR="001771B1">
                  <w:br/>
                  <w:t>{{Phone}}</w:t>
                </w:r>
              </w:sdtContent>
            </w:sdt>
          </w:p>
        </w:tc>
        <w:tc>
          <w:tcPr>
            <w:tcW w:w="5388" w:type="dxa"/>
            <w:tcMar>
              <w:left w:w="0" w:type="dxa"/>
              <w:right w:w="0" w:type="dxa"/>
            </w:tcMar>
          </w:tcPr>
          <w:p w14:paraId="6D7F2807" w14:textId="0513DE4C" w:rsidR="003A1A47" w:rsidRPr="00F35B85" w:rsidRDefault="009A0C5A" w:rsidP="00F35B85">
            <w:pPr>
              <w:pStyle w:val="Title"/>
            </w:pPr>
            <w:r>
              <w:t>Quote</w:t>
            </w:r>
          </w:p>
          <w:p w14:paraId="422F7B32" w14:textId="73A50D2A" w:rsidR="003A1A47" w:rsidRPr="00B1432F" w:rsidRDefault="009A0C5A" w:rsidP="00B1432F">
            <w:pPr>
              <w:pStyle w:val="Heading2"/>
            </w:pPr>
            <w:r>
              <w:t>QUOTE</w:t>
            </w:r>
            <w:r w:rsidR="003A1A47" w:rsidRPr="00B1432F">
              <w:t xml:space="preserve"> #</w:t>
            </w:r>
            <w:r w:rsidR="008319CE">
              <w:t>202</w:t>
            </w:r>
            <w:r w:rsidR="0023110A">
              <w:t>50</w:t>
            </w:r>
            <w:r w:rsidR="00177A88">
              <w:t>1</w:t>
            </w:r>
            <w:r w:rsidR="00AF5298">
              <w:t>3</w:t>
            </w:r>
            <w:r w:rsidR="009A6A09">
              <w:t>0</w:t>
            </w:r>
          </w:p>
          <w:p w14:paraId="3296014F" w14:textId="364BF3F3" w:rsidR="000B17E1" w:rsidRDefault="00000000" w:rsidP="003A1A47">
            <w:pPr>
              <w:pStyle w:val="Heading2"/>
            </w:pPr>
            <w:sdt>
              <w:sdtPr>
                <w:alias w:val="Date:"/>
                <w:tag w:val="Date:"/>
                <w:id w:val="-14149049"/>
                <w:placeholder>
                  <w:docPart w:val="F7A7B4E2A080A04992195CE7B9E0051C"/>
                </w:placeholder>
                <w:temporary/>
                <w:showingPlcHdr/>
                <w15:appearance w15:val="hidden"/>
              </w:sdtPr>
              <w:sdtContent>
                <w:r w:rsidR="003A1A47" w:rsidRPr="00B1432F">
                  <w:t>Date</w:t>
                </w:r>
              </w:sdtContent>
            </w:sdt>
            <w:r w:rsidR="003A1A47" w:rsidRPr="00B1432F">
              <w:t xml:space="preserve">: </w:t>
            </w:r>
            <w:r w:rsidR="009A0C5A">
              <w:fldChar w:fldCharType="begin"/>
            </w:r>
            <w:r w:rsidR="009A0C5A">
              <w:instrText xml:space="preserve"> DATE \@ "M/d/yy" </w:instrText>
            </w:r>
            <w:r w:rsidR="009A0C5A">
              <w:fldChar w:fldCharType="separate"/>
            </w:r>
            <w:r w:rsidR="00DD134D">
              <w:rPr>
                <w:noProof/>
              </w:rPr>
              <w:t>6/8/25</w:t>
            </w:r>
            <w:r w:rsidR="009A0C5A">
              <w:fldChar w:fldCharType="end"/>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4C736C99"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6EB669EC" w14:textId="77777777" w:rsidR="0036662B" w:rsidRDefault="0036662B" w:rsidP="00B1432F">
            <w:pPr>
              <w:pStyle w:val="Heading3"/>
              <w:rPr>
                <w:bCs w:val="0"/>
              </w:rPr>
            </w:pPr>
          </w:p>
          <w:p w14:paraId="14F874DB" w14:textId="77777777" w:rsidR="0036662B" w:rsidRDefault="0036662B" w:rsidP="00B1432F">
            <w:pPr>
              <w:pStyle w:val="Heading3"/>
              <w:rPr>
                <w:bCs w:val="0"/>
              </w:rPr>
            </w:pPr>
          </w:p>
          <w:p w14:paraId="52A359F8" w14:textId="1AA7C163" w:rsidR="000B17E1" w:rsidRPr="00B1432F" w:rsidRDefault="00000000" w:rsidP="00B1432F">
            <w:pPr>
              <w:pStyle w:val="Heading3"/>
            </w:pPr>
            <w:sdt>
              <w:sdtPr>
                <w:alias w:val="To:"/>
                <w:tag w:val="To:"/>
                <w:id w:val="-1751190371"/>
                <w:placeholder>
                  <w:docPart w:val="A0BE7A881E488B4A9FE3A762BE446259"/>
                </w:placeholder>
                <w:temporary/>
                <w:showingPlcHdr/>
                <w15:appearance w15:val="hidden"/>
              </w:sdtPr>
              <w:sdtContent>
                <w:r w:rsidR="00E01E7E" w:rsidRPr="00B1432F">
                  <w:t>To:</w:t>
                </w:r>
              </w:sdtContent>
            </w:sdt>
          </w:p>
          <w:p w14:paraId="4134B64F" w14:textId="77777777" w:rsidR="000B17E1" w:rsidRDefault="001771B1" w:rsidP="009A0C5A">
            <w:pPr>
              <w:rPr>
                <w:bCs w:val="0"/>
              </w:rPr>
            </w:pPr>
            <w:r>
              <w:t xml:space="preserve">c/o </w:t>
            </w:r>
            <w:r w:rsidR="009A0C5A">
              <w:t>{{Name}}</w:t>
            </w:r>
          </w:p>
          <w:p w14:paraId="2D40B955" w14:textId="1E42BFEE" w:rsidR="0036662B" w:rsidRDefault="0036662B" w:rsidP="009A0C5A">
            <w:r>
              <w:t>{{Email}}</w:t>
            </w:r>
          </w:p>
        </w:tc>
        <w:tc>
          <w:tcPr>
            <w:tcW w:w="5400" w:type="dxa"/>
          </w:tcPr>
          <w:p w14:paraId="64D4A2B8" w14:textId="5B66364C" w:rsidR="000B17E1" w:rsidRDefault="000B17E1" w:rsidP="00F8619B"/>
        </w:tc>
      </w:tr>
      <w:tr w:rsidR="0036662B" w14:paraId="3A3C044E" w14:textId="77777777" w:rsidTr="0036662B">
        <w:trPr>
          <w:trHeight w:val="324"/>
        </w:trPr>
        <w:tc>
          <w:tcPr>
            <w:tcW w:w="5400" w:type="dxa"/>
          </w:tcPr>
          <w:p w14:paraId="4F73FCC2" w14:textId="77777777" w:rsidR="0036662B" w:rsidRDefault="0036662B" w:rsidP="00B1432F">
            <w:pPr>
              <w:pStyle w:val="Heading3"/>
              <w:rPr>
                <w:bCs/>
              </w:rPr>
            </w:pPr>
          </w:p>
        </w:tc>
        <w:tc>
          <w:tcPr>
            <w:tcW w:w="5400" w:type="dxa"/>
          </w:tcPr>
          <w:p w14:paraId="2FB47D69" w14:textId="77777777" w:rsidR="0036662B" w:rsidRDefault="0036662B" w:rsidP="00F8619B"/>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5EB9DB9E" w14:textId="77777777" w:rsidTr="00A253A9">
        <w:trPr>
          <w:trHeight w:val="864"/>
        </w:trPr>
        <w:tc>
          <w:tcPr>
            <w:tcW w:w="10800" w:type="dxa"/>
            <w:tcMar>
              <w:top w:w="72" w:type="dxa"/>
              <w:left w:w="115" w:type="dxa"/>
              <w:right w:w="115" w:type="dxa"/>
            </w:tcMar>
          </w:tcPr>
          <w:p w14:paraId="0319F7D0" w14:textId="77777777" w:rsidR="00856D18" w:rsidRDefault="00000000" w:rsidP="00B1432F">
            <w:pPr>
              <w:pStyle w:val="Heading3"/>
            </w:pPr>
            <w:sdt>
              <w:sdtPr>
                <w:alias w:val="Comments or special instructions:"/>
                <w:tag w:val="Comments or special instructions:"/>
                <w:id w:val="-1196002635"/>
                <w:placeholder>
                  <w:docPart w:val="0F5A0492CA18904693D4DD472CE74B04"/>
                </w:placeholder>
                <w:temporary/>
                <w:showingPlcHdr/>
                <w15:appearance w15:val="hidden"/>
              </w:sdtPr>
              <w:sdtContent>
                <w:r w:rsidR="00F75FAE">
                  <w:t>Comments or special instructions:</w:t>
                </w:r>
              </w:sdtContent>
            </w:sdt>
          </w:p>
          <w:p w14:paraId="16448BF4" w14:textId="4F9622AF" w:rsidR="0070247A" w:rsidRDefault="0070247A" w:rsidP="0070247A"/>
        </w:tc>
      </w:tr>
    </w:tbl>
    <w:p w14:paraId="4EE4E418" w14:textId="56383C5C"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413"/>
        <w:gridCol w:w="5602"/>
        <w:gridCol w:w="1710"/>
        <w:gridCol w:w="2065"/>
      </w:tblGrid>
      <w:tr w:rsidR="000B17E1" w14:paraId="16FB8429" w14:textId="77777777" w:rsidTr="00163D59">
        <w:trPr>
          <w:cnfStyle w:val="100000000000" w:firstRow="1" w:lastRow="0" w:firstColumn="0" w:lastColumn="0" w:oddVBand="0" w:evenVBand="0" w:oddHBand="0" w:evenHBand="0" w:firstRowFirstColumn="0" w:firstRowLastColumn="0" w:lastRowFirstColumn="0" w:lastRowLastColumn="0"/>
          <w:tblHeader/>
        </w:trPr>
        <w:tc>
          <w:tcPr>
            <w:tcW w:w="1413" w:type="dxa"/>
          </w:tcPr>
          <w:p w14:paraId="3E0F5B3D" w14:textId="77777777" w:rsidR="000B17E1" w:rsidRDefault="00000000" w:rsidP="00B62E08">
            <w:pPr>
              <w:pStyle w:val="Heading4"/>
            </w:pPr>
            <w:sdt>
              <w:sdtPr>
                <w:alias w:val="Quantity:"/>
                <w:tag w:val="Quantity:"/>
                <w:id w:val="-1508984698"/>
                <w:placeholder>
                  <w:docPart w:val="E3F11C3C34356C41B8FC92DE19C09764"/>
                </w:placeholder>
                <w:temporary/>
                <w:showingPlcHdr/>
                <w15:appearance w15:val="hidden"/>
              </w:sdtPr>
              <w:sdtContent>
                <w:r w:rsidR="00710955">
                  <w:t>QUANTITY</w:t>
                </w:r>
              </w:sdtContent>
            </w:sdt>
          </w:p>
        </w:tc>
        <w:tc>
          <w:tcPr>
            <w:tcW w:w="5602" w:type="dxa"/>
          </w:tcPr>
          <w:p w14:paraId="6E2C09ED" w14:textId="77777777" w:rsidR="000B17E1" w:rsidRDefault="00000000" w:rsidP="00B62E08">
            <w:pPr>
              <w:pStyle w:val="Heading4"/>
            </w:pPr>
            <w:sdt>
              <w:sdtPr>
                <w:alias w:val="Description:"/>
                <w:tag w:val="Description:"/>
                <w:id w:val="248772286"/>
                <w:placeholder>
                  <w:docPart w:val="5F7960B1821EBA419D4655A72A84F475"/>
                </w:placeholder>
                <w:temporary/>
                <w:showingPlcHdr/>
                <w15:appearance w15:val="hidden"/>
              </w:sdtPr>
              <w:sdtContent>
                <w:r w:rsidR="00710955">
                  <w:t>DESCRIPTION</w:t>
                </w:r>
              </w:sdtContent>
            </w:sdt>
          </w:p>
        </w:tc>
        <w:tc>
          <w:tcPr>
            <w:tcW w:w="1710" w:type="dxa"/>
          </w:tcPr>
          <w:p w14:paraId="2A85AFFA" w14:textId="77777777" w:rsidR="000B17E1" w:rsidRDefault="00000000" w:rsidP="00B62E08">
            <w:pPr>
              <w:pStyle w:val="Heading4"/>
            </w:pPr>
            <w:sdt>
              <w:sdtPr>
                <w:alias w:val="Unit price:"/>
                <w:tag w:val="Unit price:"/>
                <w:id w:val="1023050660"/>
                <w:placeholder>
                  <w:docPart w:val="D13289A1DBD648449D5C44FD85D582DA"/>
                </w:placeholder>
                <w:temporary/>
                <w:showingPlcHdr/>
                <w15:appearance w15:val="hidden"/>
              </w:sdtPr>
              <w:sdtContent>
                <w:r w:rsidR="00710955">
                  <w:t>UNIT PRICE</w:t>
                </w:r>
              </w:sdtContent>
            </w:sdt>
          </w:p>
        </w:tc>
        <w:tc>
          <w:tcPr>
            <w:tcW w:w="2065" w:type="dxa"/>
          </w:tcPr>
          <w:p w14:paraId="65BCCC6E" w14:textId="77777777" w:rsidR="000B17E1" w:rsidRDefault="00000000" w:rsidP="00B62E08">
            <w:pPr>
              <w:pStyle w:val="Heading4"/>
            </w:pPr>
            <w:sdt>
              <w:sdtPr>
                <w:alias w:val="Total:"/>
                <w:tag w:val="Total:"/>
                <w:id w:val="464622556"/>
                <w:placeholder>
                  <w:docPart w:val="2FC78CBC2F74B8429A23884ADDBE96C9"/>
                </w:placeholder>
                <w:temporary/>
                <w:showingPlcHdr/>
                <w15:appearance w15:val="hidden"/>
              </w:sdtPr>
              <w:sdtContent>
                <w:r w:rsidR="00710955">
                  <w:t>TOTAL</w:t>
                </w:r>
              </w:sdtContent>
            </w:sdt>
          </w:p>
        </w:tc>
      </w:tr>
      <w:tr w:rsidR="000B17E1" w14:paraId="7BEDC3BC" w14:textId="77777777" w:rsidTr="00163D59">
        <w:tc>
          <w:tcPr>
            <w:tcW w:w="1413" w:type="dxa"/>
          </w:tcPr>
          <w:p w14:paraId="4A09D776" w14:textId="6388EAA6" w:rsidR="000B17E1" w:rsidRDefault="006D28DD" w:rsidP="009A090A">
            <w:r>
              <w:t>{{Quantity}}</w:t>
            </w:r>
          </w:p>
        </w:tc>
        <w:tc>
          <w:tcPr>
            <w:tcW w:w="5602" w:type="dxa"/>
          </w:tcPr>
          <w:p w14:paraId="769B970A" w14:textId="4E013973" w:rsidR="000B17E1" w:rsidRPr="009C4DBD" w:rsidRDefault="009A0C5A" w:rsidP="009A090A">
            <w:r>
              <w:t>Widgets</w:t>
            </w:r>
          </w:p>
        </w:tc>
        <w:tc>
          <w:tcPr>
            <w:tcW w:w="1710" w:type="dxa"/>
          </w:tcPr>
          <w:p w14:paraId="49FE5E48" w14:textId="6B6E0C5E" w:rsidR="000B17E1" w:rsidRDefault="009A0C5A" w:rsidP="009A090A">
            <w:pPr>
              <w:jc w:val="right"/>
            </w:pPr>
            <w:r>
              <w:t>$</w:t>
            </w:r>
            <w:r w:rsidR="00DD134D">
              <w:t>1</w:t>
            </w:r>
            <w:r>
              <w:t>0.00</w:t>
            </w:r>
          </w:p>
        </w:tc>
        <w:tc>
          <w:tcPr>
            <w:tcW w:w="2065" w:type="dxa"/>
          </w:tcPr>
          <w:p w14:paraId="3E73CF8A" w14:textId="33C8CF17" w:rsidR="000B17E1" w:rsidRDefault="00AE6844" w:rsidP="009A090A">
            <w:pPr>
              <w:jc w:val="right"/>
            </w:pPr>
            <w:r>
              <w:t>$</w:t>
            </w:r>
            <w:r w:rsidR="00F520FB">
              <w:t>{{Amount}}</w:t>
            </w:r>
          </w:p>
        </w:tc>
      </w:tr>
      <w:tr w:rsidR="00305F82" w14:paraId="1DC8BBA9" w14:textId="77777777" w:rsidTr="00163D59">
        <w:tc>
          <w:tcPr>
            <w:tcW w:w="1413" w:type="dxa"/>
          </w:tcPr>
          <w:p w14:paraId="01874392" w14:textId="57BFCDDC" w:rsidR="00305F82" w:rsidRDefault="00305F82" w:rsidP="00305F82">
            <w:r>
              <w:t>1</w:t>
            </w:r>
          </w:p>
        </w:tc>
        <w:tc>
          <w:tcPr>
            <w:tcW w:w="5602" w:type="dxa"/>
          </w:tcPr>
          <w:p w14:paraId="3D37D7A9" w14:textId="40BE2AA0" w:rsidR="00305F82" w:rsidRDefault="009A0C5A" w:rsidP="00305F82">
            <w:r>
              <w:t xml:space="preserve">Volume Discount </w:t>
            </w:r>
            <w:r w:rsidR="00234573">
              <w:t>{{</w:t>
            </w:r>
            <w:proofErr w:type="spellStart"/>
            <w:r w:rsidR="00234573">
              <w:t>Discount</w:t>
            </w:r>
            <w:r w:rsidR="00166E9C">
              <w:t>Pct</w:t>
            </w:r>
            <w:proofErr w:type="spellEnd"/>
            <w:r w:rsidR="00234573">
              <w:t>}}</w:t>
            </w:r>
          </w:p>
        </w:tc>
        <w:tc>
          <w:tcPr>
            <w:tcW w:w="1710" w:type="dxa"/>
          </w:tcPr>
          <w:p w14:paraId="22593AE6" w14:textId="100A65E0" w:rsidR="00305F82" w:rsidRDefault="00305F82" w:rsidP="00305F82">
            <w:pPr>
              <w:jc w:val="right"/>
            </w:pPr>
          </w:p>
        </w:tc>
        <w:tc>
          <w:tcPr>
            <w:tcW w:w="2065" w:type="dxa"/>
          </w:tcPr>
          <w:p w14:paraId="543559F4" w14:textId="63B7D7B0" w:rsidR="00305F82" w:rsidRDefault="00305F82" w:rsidP="00305F82">
            <w:pPr>
              <w:jc w:val="right"/>
            </w:pPr>
            <w:r>
              <w:t>$</w:t>
            </w:r>
            <w:r w:rsidR="00163D59">
              <w:t>{{</w:t>
            </w:r>
            <w:proofErr w:type="spellStart"/>
            <w:r w:rsidR="00163D59">
              <w:t>DiscountAmt</w:t>
            </w:r>
            <w:proofErr w:type="spellEnd"/>
            <w:r w:rsidR="00163D59">
              <w:t>}}</w:t>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2970"/>
        <w:gridCol w:w="2071"/>
      </w:tblGrid>
      <w:tr w:rsidR="004F72C5" w14:paraId="389B4CFA" w14:textId="77777777" w:rsidTr="00163D59">
        <w:trPr>
          <w:trHeight w:val="144"/>
        </w:trPr>
        <w:tc>
          <w:tcPr>
            <w:tcW w:w="2970" w:type="dxa"/>
            <w:tcBorders>
              <w:top w:val="nil"/>
              <w:left w:val="nil"/>
              <w:bottom w:val="nil"/>
            </w:tcBorders>
          </w:tcPr>
          <w:p w14:paraId="603A6395" w14:textId="77777777" w:rsidR="004F72C5" w:rsidRDefault="00000000" w:rsidP="008A78EB">
            <w:pPr>
              <w:pStyle w:val="Heading5"/>
            </w:pPr>
            <w:sdt>
              <w:sdtPr>
                <w:alias w:val="Subtotal:"/>
                <w:tag w:val="Subtotal:"/>
                <w:id w:val="1451439491"/>
                <w:placeholder>
                  <w:docPart w:val="4AD7B609317B134A81048A81CE050999"/>
                </w:placeholder>
                <w:temporary/>
                <w:showingPlcHdr/>
                <w15:appearance w15:val="hidden"/>
              </w:sdtPr>
              <w:sdtContent>
                <w:r w:rsidR="004F72C5">
                  <w:t>SUBTOTAL</w:t>
                </w:r>
              </w:sdtContent>
            </w:sdt>
          </w:p>
        </w:tc>
        <w:tc>
          <w:tcPr>
            <w:tcW w:w="2071" w:type="dxa"/>
          </w:tcPr>
          <w:p w14:paraId="3B0B3920" w14:textId="08CF6491" w:rsidR="004F72C5" w:rsidRPr="002E3D51" w:rsidRDefault="009A0C5A" w:rsidP="009A090A">
            <w:pPr>
              <w:jc w:val="right"/>
            </w:pPr>
            <w:r>
              <w:t>$</w:t>
            </w:r>
            <w:r w:rsidR="00F520FB">
              <w:t>{{Subtotal}}</w:t>
            </w:r>
          </w:p>
        </w:tc>
      </w:tr>
      <w:tr w:rsidR="004F72C5" w14:paraId="224F936E" w14:textId="77777777" w:rsidTr="00163D59">
        <w:trPr>
          <w:trHeight w:val="144"/>
        </w:trPr>
        <w:sdt>
          <w:sdtPr>
            <w:alias w:val="Sales tax:"/>
            <w:tag w:val="Sales tax:"/>
            <w:id w:val="750473132"/>
            <w:placeholder>
              <w:docPart w:val="96A7E0FB80F12D46A79F71A6E7BE319D"/>
            </w:placeholder>
            <w:temporary/>
            <w:showingPlcHdr/>
            <w15:appearance w15:val="hidden"/>
          </w:sdtPr>
          <w:sdtContent>
            <w:tc>
              <w:tcPr>
                <w:tcW w:w="2970" w:type="dxa"/>
                <w:tcBorders>
                  <w:top w:val="nil"/>
                  <w:left w:val="nil"/>
                  <w:bottom w:val="nil"/>
                </w:tcBorders>
              </w:tcPr>
              <w:p w14:paraId="38E4F02F" w14:textId="77777777" w:rsidR="004F72C5" w:rsidRDefault="004F72C5" w:rsidP="008A78EB">
                <w:pPr>
                  <w:pStyle w:val="Heading5"/>
                </w:pPr>
                <w:r>
                  <w:t>SALES TAX</w:t>
                </w:r>
              </w:p>
            </w:tc>
          </w:sdtContent>
        </w:sdt>
        <w:tc>
          <w:tcPr>
            <w:tcW w:w="2071" w:type="dxa"/>
          </w:tcPr>
          <w:p w14:paraId="41DEFAFD" w14:textId="41AFB82C" w:rsidR="004F72C5" w:rsidRPr="002E3D51" w:rsidRDefault="009A0C5A" w:rsidP="009A090A">
            <w:pPr>
              <w:jc w:val="right"/>
            </w:pPr>
            <w:r>
              <w:t>$</w:t>
            </w:r>
            <w:r w:rsidR="00F520FB">
              <w:t>{{</w:t>
            </w:r>
            <w:proofErr w:type="spellStart"/>
            <w:r w:rsidR="00F520FB">
              <w:t>Tax</w:t>
            </w:r>
            <w:r w:rsidR="003D3F42">
              <w:t>Amt</w:t>
            </w:r>
            <w:proofErr w:type="spellEnd"/>
            <w:r w:rsidR="00F520FB">
              <w:t>}}</w:t>
            </w:r>
          </w:p>
        </w:tc>
      </w:tr>
      <w:tr w:rsidR="004F72C5" w14:paraId="14816349" w14:textId="77777777" w:rsidTr="00163D59">
        <w:trPr>
          <w:trHeight w:val="144"/>
        </w:trPr>
        <w:sdt>
          <w:sdtPr>
            <w:alias w:val="Total due:"/>
            <w:tag w:val="Total due:"/>
            <w:id w:val="-1162542090"/>
            <w:placeholder>
              <w:docPart w:val="B5BCEBD1EABF164AA10D067793CF293B"/>
            </w:placeholder>
            <w:temporary/>
            <w:showingPlcHdr/>
            <w15:appearance w15:val="hidden"/>
          </w:sdtPr>
          <w:sdtContent>
            <w:tc>
              <w:tcPr>
                <w:tcW w:w="2970" w:type="dxa"/>
                <w:tcBorders>
                  <w:top w:val="nil"/>
                  <w:left w:val="nil"/>
                  <w:bottom w:val="nil"/>
                </w:tcBorders>
              </w:tcPr>
              <w:p w14:paraId="7313BC02" w14:textId="77777777" w:rsidR="004F72C5" w:rsidRDefault="004F72C5" w:rsidP="008A78EB">
                <w:pPr>
                  <w:pStyle w:val="Heading5"/>
                </w:pPr>
                <w:r>
                  <w:t>TOTAL DUE</w:t>
                </w:r>
              </w:p>
            </w:tc>
          </w:sdtContent>
        </w:sdt>
        <w:tc>
          <w:tcPr>
            <w:tcW w:w="2071" w:type="dxa"/>
          </w:tcPr>
          <w:p w14:paraId="57207DA7" w14:textId="1C9B0142" w:rsidR="004F72C5" w:rsidRPr="002E3D51" w:rsidRDefault="00BD7D8F" w:rsidP="009A090A">
            <w:pPr>
              <w:jc w:val="right"/>
            </w:pPr>
            <w:r>
              <w:t>$</w:t>
            </w:r>
            <w:r w:rsidR="00061FC2">
              <w:t>{{Total}}</w:t>
            </w:r>
          </w:p>
        </w:tc>
      </w:tr>
    </w:tbl>
    <w:p w14:paraId="64990B39" w14:textId="18EC1FE4" w:rsidR="00184E25" w:rsidRDefault="00184E25" w:rsidP="004F72C5"/>
    <w:p w14:paraId="13975BE3" w14:textId="1D6FD5F3" w:rsidR="004150C6" w:rsidRDefault="004150C6" w:rsidP="004F72C5"/>
    <w:p w14:paraId="3E13BB0D" w14:textId="2BA77F19" w:rsidR="004150C6" w:rsidRDefault="004150C6" w:rsidP="004F72C5"/>
    <w:p w14:paraId="757F932C" w14:textId="079DBF9C" w:rsidR="004150C6" w:rsidRDefault="004150C6" w:rsidP="004F72C5">
      <w:r>
        <w:t>___________________</w:t>
      </w:r>
    </w:p>
    <w:p w14:paraId="715E45F1" w14:textId="0E242328" w:rsidR="004150C6" w:rsidRDefault="009A0C5A" w:rsidP="004F72C5">
      <w:r>
        <w:t>Ralph Johnson</w:t>
      </w:r>
    </w:p>
    <w:sectPr w:rsidR="004150C6" w:rsidSect="00985C8B">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E68EC" w14:textId="77777777" w:rsidR="0088396B" w:rsidRDefault="0088396B" w:rsidP="00602102">
      <w:r>
        <w:separator/>
      </w:r>
    </w:p>
  </w:endnote>
  <w:endnote w:type="continuationSeparator" w:id="0">
    <w:p w14:paraId="2E75B729" w14:textId="77777777" w:rsidR="0088396B" w:rsidRDefault="0088396B"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7E872" w14:textId="77777777" w:rsidR="0088396B" w:rsidRDefault="0088396B" w:rsidP="00602102">
      <w:r>
        <w:separator/>
      </w:r>
    </w:p>
  </w:footnote>
  <w:footnote w:type="continuationSeparator" w:id="0">
    <w:p w14:paraId="0699B7D0" w14:textId="77777777" w:rsidR="0088396B" w:rsidRDefault="0088396B"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851651256">
    <w:abstractNumId w:val="9"/>
  </w:num>
  <w:num w:numId="2" w16cid:durableId="2118013306">
    <w:abstractNumId w:val="7"/>
  </w:num>
  <w:num w:numId="3" w16cid:durableId="1730570081">
    <w:abstractNumId w:val="6"/>
  </w:num>
  <w:num w:numId="4" w16cid:durableId="616958835">
    <w:abstractNumId w:val="5"/>
  </w:num>
  <w:num w:numId="5" w16cid:durableId="133259647">
    <w:abstractNumId w:val="4"/>
  </w:num>
  <w:num w:numId="6" w16cid:durableId="2085254929">
    <w:abstractNumId w:val="8"/>
  </w:num>
  <w:num w:numId="7" w16cid:durableId="1027217882">
    <w:abstractNumId w:val="3"/>
  </w:num>
  <w:num w:numId="8" w16cid:durableId="1367487922">
    <w:abstractNumId w:val="2"/>
  </w:num>
  <w:num w:numId="9" w16cid:durableId="901453764">
    <w:abstractNumId w:val="1"/>
  </w:num>
  <w:num w:numId="10" w16cid:durableId="29676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44"/>
    <w:rsid w:val="00035F4C"/>
    <w:rsid w:val="00044386"/>
    <w:rsid w:val="00053E0F"/>
    <w:rsid w:val="00061FC2"/>
    <w:rsid w:val="000728B6"/>
    <w:rsid w:val="00074F96"/>
    <w:rsid w:val="00077D11"/>
    <w:rsid w:val="0008136D"/>
    <w:rsid w:val="000B17E1"/>
    <w:rsid w:val="000C50DE"/>
    <w:rsid w:val="000D0754"/>
    <w:rsid w:val="000F4DBE"/>
    <w:rsid w:val="00116ECF"/>
    <w:rsid w:val="00134122"/>
    <w:rsid w:val="00141E9A"/>
    <w:rsid w:val="00160348"/>
    <w:rsid w:val="00163D59"/>
    <w:rsid w:val="00166E9C"/>
    <w:rsid w:val="0017476F"/>
    <w:rsid w:val="001771B1"/>
    <w:rsid w:val="00177A88"/>
    <w:rsid w:val="00184E25"/>
    <w:rsid w:val="00195D6D"/>
    <w:rsid w:val="001B5363"/>
    <w:rsid w:val="001D21DC"/>
    <w:rsid w:val="001D4D0B"/>
    <w:rsid w:val="001E0FD3"/>
    <w:rsid w:val="001F09A8"/>
    <w:rsid w:val="002059CA"/>
    <w:rsid w:val="0022017A"/>
    <w:rsid w:val="0023110A"/>
    <w:rsid w:val="00234573"/>
    <w:rsid w:val="002558B3"/>
    <w:rsid w:val="00265F56"/>
    <w:rsid w:val="00276102"/>
    <w:rsid w:val="002761B2"/>
    <w:rsid w:val="00284419"/>
    <w:rsid w:val="002A1AAC"/>
    <w:rsid w:val="002A5834"/>
    <w:rsid w:val="002B006E"/>
    <w:rsid w:val="002E3D51"/>
    <w:rsid w:val="002E682A"/>
    <w:rsid w:val="002F4BA1"/>
    <w:rsid w:val="00305F82"/>
    <w:rsid w:val="0031549A"/>
    <w:rsid w:val="003166A5"/>
    <w:rsid w:val="003625FA"/>
    <w:rsid w:val="00362932"/>
    <w:rsid w:val="0036662B"/>
    <w:rsid w:val="00381330"/>
    <w:rsid w:val="003925AE"/>
    <w:rsid w:val="003A1A47"/>
    <w:rsid w:val="003C59AE"/>
    <w:rsid w:val="003D3F42"/>
    <w:rsid w:val="004150C6"/>
    <w:rsid w:val="0042240B"/>
    <w:rsid w:val="0043168A"/>
    <w:rsid w:val="00464C82"/>
    <w:rsid w:val="004653A4"/>
    <w:rsid w:val="004941F1"/>
    <w:rsid w:val="00495519"/>
    <w:rsid w:val="00496B58"/>
    <w:rsid w:val="004C712B"/>
    <w:rsid w:val="004D2D9A"/>
    <w:rsid w:val="004E1825"/>
    <w:rsid w:val="004E7341"/>
    <w:rsid w:val="004F72C5"/>
    <w:rsid w:val="00504146"/>
    <w:rsid w:val="00505449"/>
    <w:rsid w:val="005272A2"/>
    <w:rsid w:val="00535AD0"/>
    <w:rsid w:val="005524FD"/>
    <w:rsid w:val="00574854"/>
    <w:rsid w:val="005964BE"/>
    <w:rsid w:val="005A5308"/>
    <w:rsid w:val="005C5B97"/>
    <w:rsid w:val="00602102"/>
    <w:rsid w:val="00602530"/>
    <w:rsid w:val="00602C0C"/>
    <w:rsid w:val="00613274"/>
    <w:rsid w:val="00623975"/>
    <w:rsid w:val="006479CF"/>
    <w:rsid w:val="00663AAC"/>
    <w:rsid w:val="0066491D"/>
    <w:rsid w:val="006A59D9"/>
    <w:rsid w:val="006B1498"/>
    <w:rsid w:val="006B4C5A"/>
    <w:rsid w:val="006C2DD4"/>
    <w:rsid w:val="006D28DD"/>
    <w:rsid w:val="006F1506"/>
    <w:rsid w:val="0070247A"/>
    <w:rsid w:val="007034AB"/>
    <w:rsid w:val="00710955"/>
    <w:rsid w:val="007338AE"/>
    <w:rsid w:val="00774EC4"/>
    <w:rsid w:val="0078217D"/>
    <w:rsid w:val="007A007B"/>
    <w:rsid w:val="007A33DA"/>
    <w:rsid w:val="007C601A"/>
    <w:rsid w:val="007E02DC"/>
    <w:rsid w:val="007F5DA1"/>
    <w:rsid w:val="00814430"/>
    <w:rsid w:val="00820B2B"/>
    <w:rsid w:val="008319CE"/>
    <w:rsid w:val="008411F3"/>
    <w:rsid w:val="00856D18"/>
    <w:rsid w:val="00864A39"/>
    <w:rsid w:val="00870088"/>
    <w:rsid w:val="008729B9"/>
    <w:rsid w:val="008773FD"/>
    <w:rsid w:val="00882C99"/>
    <w:rsid w:val="0088396B"/>
    <w:rsid w:val="008A7CEA"/>
    <w:rsid w:val="008B0CBD"/>
    <w:rsid w:val="008B7C19"/>
    <w:rsid w:val="008C793D"/>
    <w:rsid w:val="00942703"/>
    <w:rsid w:val="0094399F"/>
    <w:rsid w:val="009538CD"/>
    <w:rsid w:val="00985C8B"/>
    <w:rsid w:val="00990E95"/>
    <w:rsid w:val="009942CF"/>
    <w:rsid w:val="009A090A"/>
    <w:rsid w:val="009A0C5A"/>
    <w:rsid w:val="009A6A09"/>
    <w:rsid w:val="009B593A"/>
    <w:rsid w:val="009C0231"/>
    <w:rsid w:val="009C13BA"/>
    <w:rsid w:val="009C4DBD"/>
    <w:rsid w:val="009D13FC"/>
    <w:rsid w:val="009E14B6"/>
    <w:rsid w:val="00A07238"/>
    <w:rsid w:val="00A12F5A"/>
    <w:rsid w:val="00A1405C"/>
    <w:rsid w:val="00A253A9"/>
    <w:rsid w:val="00A44EDA"/>
    <w:rsid w:val="00A4589C"/>
    <w:rsid w:val="00A67EB8"/>
    <w:rsid w:val="00A94A24"/>
    <w:rsid w:val="00A97BC3"/>
    <w:rsid w:val="00AB58AD"/>
    <w:rsid w:val="00AE6844"/>
    <w:rsid w:val="00AE6D2A"/>
    <w:rsid w:val="00AF2058"/>
    <w:rsid w:val="00AF5298"/>
    <w:rsid w:val="00B1432F"/>
    <w:rsid w:val="00B15E47"/>
    <w:rsid w:val="00B51AAA"/>
    <w:rsid w:val="00B563BB"/>
    <w:rsid w:val="00B62170"/>
    <w:rsid w:val="00B62CF8"/>
    <w:rsid w:val="00B62E08"/>
    <w:rsid w:val="00BA22F7"/>
    <w:rsid w:val="00BA293E"/>
    <w:rsid w:val="00BC2829"/>
    <w:rsid w:val="00BC4ADB"/>
    <w:rsid w:val="00BD12C5"/>
    <w:rsid w:val="00BD7D8F"/>
    <w:rsid w:val="00C36ECE"/>
    <w:rsid w:val="00C5430E"/>
    <w:rsid w:val="00C777B7"/>
    <w:rsid w:val="00CA46F2"/>
    <w:rsid w:val="00CC7580"/>
    <w:rsid w:val="00CD319D"/>
    <w:rsid w:val="00CD7C08"/>
    <w:rsid w:val="00D12263"/>
    <w:rsid w:val="00D37145"/>
    <w:rsid w:val="00D456C2"/>
    <w:rsid w:val="00D53D69"/>
    <w:rsid w:val="00D60FC2"/>
    <w:rsid w:val="00D612CC"/>
    <w:rsid w:val="00DB29BD"/>
    <w:rsid w:val="00DC6E4F"/>
    <w:rsid w:val="00DD0DC3"/>
    <w:rsid w:val="00DD134D"/>
    <w:rsid w:val="00E01E7E"/>
    <w:rsid w:val="00E11A1B"/>
    <w:rsid w:val="00E125CB"/>
    <w:rsid w:val="00E205A2"/>
    <w:rsid w:val="00E305D4"/>
    <w:rsid w:val="00E436CE"/>
    <w:rsid w:val="00E5000B"/>
    <w:rsid w:val="00EC04A5"/>
    <w:rsid w:val="00EE323C"/>
    <w:rsid w:val="00EE4611"/>
    <w:rsid w:val="00F11459"/>
    <w:rsid w:val="00F2746D"/>
    <w:rsid w:val="00F35B85"/>
    <w:rsid w:val="00F520FB"/>
    <w:rsid w:val="00F5713E"/>
    <w:rsid w:val="00F62AF3"/>
    <w:rsid w:val="00F75FAE"/>
    <w:rsid w:val="00F8619B"/>
    <w:rsid w:val="00FA2BCC"/>
    <w:rsid w:val="00FA6F3F"/>
    <w:rsid w:val="00FC168C"/>
    <w:rsid w:val="00FC3854"/>
    <w:rsid w:val="00FC4F34"/>
    <w:rsid w:val="00FF469B"/>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99BEBD7"/>
  <w15:docId w15:val="{86453E59-9312-654C-A08A-7845C3C1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Library/Containers/com.microsoft.Word/Data/Library/Application%20Support/Microsoft/Office/16.0/DTS/Search/%7bB62E33C1-F397-2947-AAEE-E3E303ACE181%7dtf100021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8094F2E73374DAF19F65B00A91BB0"/>
        <w:category>
          <w:name w:val="General"/>
          <w:gallery w:val="placeholder"/>
        </w:category>
        <w:types>
          <w:type w:val="bbPlcHdr"/>
        </w:types>
        <w:behaviors>
          <w:behavior w:val="content"/>
        </w:behaviors>
        <w:guid w:val="{859E794C-0371-4A4B-8904-5684BB791717}"/>
      </w:docPartPr>
      <w:docPartBody>
        <w:p w:rsidR="00DB3ADD" w:rsidRDefault="00000000">
          <w:pPr>
            <w:pStyle w:val="C858094F2E73374DAF19F65B00A91BB0"/>
          </w:pPr>
          <w:r w:rsidRPr="00F35B85">
            <w:t>Company Name</w:t>
          </w:r>
        </w:p>
      </w:docPartBody>
    </w:docPart>
    <w:docPart>
      <w:docPartPr>
        <w:name w:val="5BED7EC3A606E74C86EBC94E1BC60E22"/>
        <w:category>
          <w:name w:val="General"/>
          <w:gallery w:val="placeholder"/>
        </w:category>
        <w:types>
          <w:type w:val="bbPlcHdr"/>
        </w:types>
        <w:behaviors>
          <w:behavior w:val="content"/>
        </w:behaviors>
        <w:guid w:val="{D30388AF-3F86-5141-B337-0F8196520F1C}"/>
      </w:docPartPr>
      <w:docPartBody>
        <w:p w:rsidR="00DB3ADD" w:rsidRDefault="00000000">
          <w:pPr>
            <w:pStyle w:val="5BED7EC3A606E74C86EBC94E1BC60E22"/>
          </w:pPr>
          <w:r>
            <w:t>Company Address</w:t>
          </w:r>
        </w:p>
      </w:docPartBody>
    </w:docPart>
    <w:docPart>
      <w:docPartPr>
        <w:name w:val="1A8D6DED73DB2B4CA38983BA8B32FCE2"/>
        <w:category>
          <w:name w:val="General"/>
          <w:gallery w:val="placeholder"/>
        </w:category>
        <w:types>
          <w:type w:val="bbPlcHdr"/>
        </w:types>
        <w:behaviors>
          <w:behavior w:val="content"/>
        </w:behaviors>
        <w:guid w:val="{D7ED4A4D-E489-C14E-8E87-5D52B4234DAB}"/>
      </w:docPartPr>
      <w:docPartBody>
        <w:p w:rsidR="00DB3ADD" w:rsidRDefault="00000000">
          <w:pPr>
            <w:pStyle w:val="1A8D6DED73DB2B4CA38983BA8B32FCE2"/>
          </w:pPr>
          <w:r>
            <w:t>Enter phone</w:t>
          </w:r>
        </w:p>
      </w:docPartBody>
    </w:docPart>
    <w:docPart>
      <w:docPartPr>
        <w:name w:val="F7A7B4E2A080A04992195CE7B9E0051C"/>
        <w:category>
          <w:name w:val="General"/>
          <w:gallery w:val="placeholder"/>
        </w:category>
        <w:types>
          <w:type w:val="bbPlcHdr"/>
        </w:types>
        <w:behaviors>
          <w:behavior w:val="content"/>
        </w:behaviors>
        <w:guid w:val="{EB439F65-FCDB-1E45-883E-6472C0778C37}"/>
      </w:docPartPr>
      <w:docPartBody>
        <w:p w:rsidR="00DB3ADD" w:rsidRDefault="00000000">
          <w:pPr>
            <w:pStyle w:val="F7A7B4E2A080A04992195CE7B9E0051C"/>
          </w:pPr>
          <w:r w:rsidRPr="00B1432F">
            <w:t>Date</w:t>
          </w:r>
        </w:p>
      </w:docPartBody>
    </w:docPart>
    <w:docPart>
      <w:docPartPr>
        <w:name w:val="A0BE7A881E488B4A9FE3A762BE446259"/>
        <w:category>
          <w:name w:val="General"/>
          <w:gallery w:val="placeholder"/>
        </w:category>
        <w:types>
          <w:type w:val="bbPlcHdr"/>
        </w:types>
        <w:behaviors>
          <w:behavior w:val="content"/>
        </w:behaviors>
        <w:guid w:val="{D768154F-7E51-344F-BB39-E32FE672DC77}"/>
      </w:docPartPr>
      <w:docPartBody>
        <w:p w:rsidR="00DB3ADD" w:rsidRDefault="00000000">
          <w:pPr>
            <w:pStyle w:val="A0BE7A881E488B4A9FE3A762BE446259"/>
          </w:pPr>
          <w:r w:rsidRPr="00B1432F">
            <w:t>To:</w:t>
          </w:r>
        </w:p>
      </w:docPartBody>
    </w:docPart>
    <w:docPart>
      <w:docPartPr>
        <w:name w:val="0F5A0492CA18904693D4DD472CE74B04"/>
        <w:category>
          <w:name w:val="General"/>
          <w:gallery w:val="placeholder"/>
        </w:category>
        <w:types>
          <w:type w:val="bbPlcHdr"/>
        </w:types>
        <w:behaviors>
          <w:behavior w:val="content"/>
        </w:behaviors>
        <w:guid w:val="{C9877D06-6B2F-E340-9FDB-07914590E3B4}"/>
      </w:docPartPr>
      <w:docPartBody>
        <w:p w:rsidR="00DB3ADD" w:rsidRDefault="00000000">
          <w:pPr>
            <w:pStyle w:val="0F5A0492CA18904693D4DD472CE74B04"/>
          </w:pPr>
          <w:r>
            <w:t>Comments or special instructions:</w:t>
          </w:r>
        </w:p>
      </w:docPartBody>
    </w:docPart>
    <w:docPart>
      <w:docPartPr>
        <w:name w:val="E3F11C3C34356C41B8FC92DE19C09764"/>
        <w:category>
          <w:name w:val="General"/>
          <w:gallery w:val="placeholder"/>
        </w:category>
        <w:types>
          <w:type w:val="bbPlcHdr"/>
        </w:types>
        <w:behaviors>
          <w:behavior w:val="content"/>
        </w:behaviors>
        <w:guid w:val="{A05F3E7D-DEE4-CD4C-93C7-EE22ED3F3379}"/>
      </w:docPartPr>
      <w:docPartBody>
        <w:p w:rsidR="00DB3ADD" w:rsidRDefault="00000000">
          <w:pPr>
            <w:pStyle w:val="E3F11C3C34356C41B8FC92DE19C09764"/>
          </w:pPr>
          <w:r>
            <w:t>QUANTITY</w:t>
          </w:r>
        </w:p>
      </w:docPartBody>
    </w:docPart>
    <w:docPart>
      <w:docPartPr>
        <w:name w:val="5F7960B1821EBA419D4655A72A84F475"/>
        <w:category>
          <w:name w:val="General"/>
          <w:gallery w:val="placeholder"/>
        </w:category>
        <w:types>
          <w:type w:val="bbPlcHdr"/>
        </w:types>
        <w:behaviors>
          <w:behavior w:val="content"/>
        </w:behaviors>
        <w:guid w:val="{8613F75F-3000-4746-9375-E02E79C1A333}"/>
      </w:docPartPr>
      <w:docPartBody>
        <w:p w:rsidR="00DB3ADD" w:rsidRDefault="00000000">
          <w:pPr>
            <w:pStyle w:val="5F7960B1821EBA419D4655A72A84F475"/>
          </w:pPr>
          <w:r>
            <w:t>DESCRIPTION</w:t>
          </w:r>
        </w:p>
      </w:docPartBody>
    </w:docPart>
    <w:docPart>
      <w:docPartPr>
        <w:name w:val="D13289A1DBD648449D5C44FD85D582DA"/>
        <w:category>
          <w:name w:val="General"/>
          <w:gallery w:val="placeholder"/>
        </w:category>
        <w:types>
          <w:type w:val="bbPlcHdr"/>
        </w:types>
        <w:behaviors>
          <w:behavior w:val="content"/>
        </w:behaviors>
        <w:guid w:val="{482E5CC3-2A25-E148-B4FC-C51F7FEFCFD3}"/>
      </w:docPartPr>
      <w:docPartBody>
        <w:p w:rsidR="00DB3ADD" w:rsidRDefault="00000000">
          <w:pPr>
            <w:pStyle w:val="D13289A1DBD648449D5C44FD85D582DA"/>
          </w:pPr>
          <w:r>
            <w:t>UNIT PRICE</w:t>
          </w:r>
        </w:p>
      </w:docPartBody>
    </w:docPart>
    <w:docPart>
      <w:docPartPr>
        <w:name w:val="2FC78CBC2F74B8429A23884ADDBE96C9"/>
        <w:category>
          <w:name w:val="General"/>
          <w:gallery w:val="placeholder"/>
        </w:category>
        <w:types>
          <w:type w:val="bbPlcHdr"/>
        </w:types>
        <w:behaviors>
          <w:behavior w:val="content"/>
        </w:behaviors>
        <w:guid w:val="{D7E1A1FD-5237-D94D-88B5-995176B1663A}"/>
      </w:docPartPr>
      <w:docPartBody>
        <w:p w:rsidR="00DB3ADD" w:rsidRDefault="00000000">
          <w:pPr>
            <w:pStyle w:val="2FC78CBC2F74B8429A23884ADDBE96C9"/>
          </w:pPr>
          <w:r>
            <w:t>TOTAL</w:t>
          </w:r>
        </w:p>
      </w:docPartBody>
    </w:docPart>
    <w:docPart>
      <w:docPartPr>
        <w:name w:val="4AD7B609317B134A81048A81CE050999"/>
        <w:category>
          <w:name w:val="General"/>
          <w:gallery w:val="placeholder"/>
        </w:category>
        <w:types>
          <w:type w:val="bbPlcHdr"/>
        </w:types>
        <w:behaviors>
          <w:behavior w:val="content"/>
        </w:behaviors>
        <w:guid w:val="{3A380F4F-EF44-2347-A9A9-47434E3203F9}"/>
      </w:docPartPr>
      <w:docPartBody>
        <w:p w:rsidR="00DB3ADD" w:rsidRDefault="00000000">
          <w:pPr>
            <w:pStyle w:val="4AD7B609317B134A81048A81CE050999"/>
          </w:pPr>
          <w:r>
            <w:t>SUBTOTAL</w:t>
          </w:r>
        </w:p>
      </w:docPartBody>
    </w:docPart>
    <w:docPart>
      <w:docPartPr>
        <w:name w:val="96A7E0FB80F12D46A79F71A6E7BE319D"/>
        <w:category>
          <w:name w:val="General"/>
          <w:gallery w:val="placeholder"/>
        </w:category>
        <w:types>
          <w:type w:val="bbPlcHdr"/>
        </w:types>
        <w:behaviors>
          <w:behavior w:val="content"/>
        </w:behaviors>
        <w:guid w:val="{662FB34F-1B96-094D-917C-6BF577365B7C}"/>
      </w:docPartPr>
      <w:docPartBody>
        <w:p w:rsidR="00DB3ADD" w:rsidRDefault="00000000">
          <w:pPr>
            <w:pStyle w:val="96A7E0FB80F12D46A79F71A6E7BE319D"/>
          </w:pPr>
          <w:r>
            <w:t>SALES TAX</w:t>
          </w:r>
        </w:p>
      </w:docPartBody>
    </w:docPart>
    <w:docPart>
      <w:docPartPr>
        <w:name w:val="B5BCEBD1EABF164AA10D067793CF293B"/>
        <w:category>
          <w:name w:val="General"/>
          <w:gallery w:val="placeholder"/>
        </w:category>
        <w:types>
          <w:type w:val="bbPlcHdr"/>
        </w:types>
        <w:behaviors>
          <w:behavior w:val="content"/>
        </w:behaviors>
        <w:guid w:val="{FAF353B0-F58E-8A4E-83A6-6494FC5C60AE}"/>
      </w:docPartPr>
      <w:docPartBody>
        <w:p w:rsidR="00DB3ADD" w:rsidRDefault="00000000">
          <w:pPr>
            <w:pStyle w:val="B5BCEBD1EABF164AA10D067793CF293B"/>
          </w:pPr>
          <w:r>
            <w:t>TOTAL DUE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E"/>
    <w:rsid w:val="000533E1"/>
    <w:rsid w:val="00086CA0"/>
    <w:rsid w:val="000C47D0"/>
    <w:rsid w:val="000D699C"/>
    <w:rsid w:val="000E40F3"/>
    <w:rsid w:val="00117F63"/>
    <w:rsid w:val="001A7130"/>
    <w:rsid w:val="00234283"/>
    <w:rsid w:val="00253DF2"/>
    <w:rsid w:val="002B006E"/>
    <w:rsid w:val="002B1E49"/>
    <w:rsid w:val="003F787F"/>
    <w:rsid w:val="004653A4"/>
    <w:rsid w:val="004941F1"/>
    <w:rsid w:val="00511343"/>
    <w:rsid w:val="005C178A"/>
    <w:rsid w:val="007F6D3F"/>
    <w:rsid w:val="008411F3"/>
    <w:rsid w:val="00872991"/>
    <w:rsid w:val="008C037D"/>
    <w:rsid w:val="009539BB"/>
    <w:rsid w:val="00990E95"/>
    <w:rsid w:val="009942CF"/>
    <w:rsid w:val="009B0B16"/>
    <w:rsid w:val="00A52866"/>
    <w:rsid w:val="00B55168"/>
    <w:rsid w:val="00BB464D"/>
    <w:rsid w:val="00C05F23"/>
    <w:rsid w:val="00C21999"/>
    <w:rsid w:val="00C36ECE"/>
    <w:rsid w:val="00D061E2"/>
    <w:rsid w:val="00D10C3D"/>
    <w:rsid w:val="00D25E11"/>
    <w:rsid w:val="00D31D5E"/>
    <w:rsid w:val="00D33B2B"/>
    <w:rsid w:val="00D53D69"/>
    <w:rsid w:val="00DB3ADD"/>
    <w:rsid w:val="00E135A6"/>
    <w:rsid w:val="00EC0D93"/>
    <w:rsid w:val="00EE4611"/>
    <w:rsid w:val="00F7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8094F2E73374DAF19F65B00A91BB0">
    <w:name w:val="C858094F2E73374DAF19F65B00A91BB0"/>
  </w:style>
  <w:style w:type="paragraph" w:customStyle="1" w:styleId="5BED7EC3A606E74C86EBC94E1BC60E22">
    <w:name w:val="5BED7EC3A606E74C86EBC94E1BC60E22"/>
  </w:style>
  <w:style w:type="paragraph" w:customStyle="1" w:styleId="1A8D6DED73DB2B4CA38983BA8B32FCE2">
    <w:name w:val="1A8D6DED73DB2B4CA38983BA8B32FCE2"/>
  </w:style>
  <w:style w:type="paragraph" w:customStyle="1" w:styleId="F7A7B4E2A080A04992195CE7B9E0051C">
    <w:name w:val="F7A7B4E2A080A04992195CE7B9E0051C"/>
  </w:style>
  <w:style w:type="paragraph" w:customStyle="1" w:styleId="A0BE7A881E488B4A9FE3A762BE446259">
    <w:name w:val="A0BE7A881E488B4A9FE3A762BE446259"/>
  </w:style>
  <w:style w:type="paragraph" w:customStyle="1" w:styleId="0F5A0492CA18904693D4DD472CE74B04">
    <w:name w:val="0F5A0492CA18904693D4DD472CE74B04"/>
  </w:style>
  <w:style w:type="paragraph" w:customStyle="1" w:styleId="E3F11C3C34356C41B8FC92DE19C09764">
    <w:name w:val="E3F11C3C34356C41B8FC92DE19C09764"/>
  </w:style>
  <w:style w:type="paragraph" w:customStyle="1" w:styleId="5F7960B1821EBA419D4655A72A84F475">
    <w:name w:val="5F7960B1821EBA419D4655A72A84F475"/>
  </w:style>
  <w:style w:type="paragraph" w:customStyle="1" w:styleId="D13289A1DBD648449D5C44FD85D582DA">
    <w:name w:val="D13289A1DBD648449D5C44FD85D582DA"/>
  </w:style>
  <w:style w:type="paragraph" w:customStyle="1" w:styleId="2FC78CBC2F74B8429A23884ADDBE96C9">
    <w:name w:val="2FC78CBC2F74B8429A23884ADDBE96C9"/>
  </w:style>
  <w:style w:type="paragraph" w:customStyle="1" w:styleId="4AD7B609317B134A81048A81CE050999">
    <w:name w:val="4AD7B609317B134A81048A81CE050999"/>
  </w:style>
  <w:style w:type="paragraph" w:customStyle="1" w:styleId="96A7E0FB80F12D46A79F71A6E7BE319D">
    <w:name w:val="96A7E0FB80F12D46A79F71A6E7BE319D"/>
  </w:style>
  <w:style w:type="paragraph" w:customStyle="1" w:styleId="286AF23440329E4E85A2EF93CD74DF88">
    <w:name w:val="286AF23440329E4E85A2EF93CD74DF88"/>
  </w:style>
  <w:style w:type="paragraph" w:customStyle="1" w:styleId="B5BCEBD1EABF164AA10D067793CF293B">
    <w:name w:val="B5BCEBD1EABF164AA10D067793CF2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0B8F0C-9DA9-B24D-81BD-51B72AC12D6A}">
  <we:reference id="wa200007137" version="1.0.0.0" store="en-US" storeType="OMEX"/>
  <we:alternateReferences>
    <we:reference id="WA200007137"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
{{Address}}
{{Phone}}</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{B62E33C1-F397-2947-AAEE-E3E303ACE181}tf10002132_win32.dotx</Template>
  <TotalTime>18</TotalTime>
  <Pages>1</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Solutions Inc.</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MxHero Inc.</dc:creator>
  <cp:keywords/>
  <cp:lastModifiedBy>Alex Panagides</cp:lastModifiedBy>
  <cp:revision>14</cp:revision>
  <cp:lastPrinted>2006-08-01T17:47:00Z</cp:lastPrinted>
  <dcterms:created xsi:type="dcterms:W3CDTF">2025-05-01T08:48:00Z</dcterms:created>
  <dcterms:modified xsi:type="dcterms:W3CDTF">2025-06-08T17:28:00Z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